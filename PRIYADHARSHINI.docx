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765977C9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06334195" w14:textId="62680F0F" w:rsidR="001B2ABD" w:rsidRDefault="000D354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617612B7" wp14:editId="4E3569A3">
                  <wp:extent cx="2238375" cy="2762250"/>
                  <wp:effectExtent l="0" t="0" r="9525" b="0"/>
                  <wp:docPr id="20369202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276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767B563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60A68303" w14:textId="59B0527F" w:rsidR="001B2ABD" w:rsidRPr="000D354D" w:rsidRDefault="000D354D" w:rsidP="001B2ABD">
            <w:pPr>
              <w:pStyle w:val="Title"/>
              <w:rPr>
                <w:rFonts w:ascii="Gabriola" w:hAnsi="Gabriola"/>
                <w:b/>
                <w:bCs/>
                <w:color w:val="auto"/>
                <w:sz w:val="72"/>
                <w:szCs w:val="72"/>
              </w:rPr>
            </w:pPr>
            <w:r w:rsidRPr="000D354D">
              <w:rPr>
                <w:rFonts w:ascii="Gabriola" w:hAnsi="Gabriola"/>
                <w:b/>
                <w:bCs/>
                <w:color w:val="auto"/>
                <w:sz w:val="72"/>
                <w:szCs w:val="72"/>
              </w:rPr>
              <w:t>PRIYADHARSHINI.m</w:t>
            </w:r>
          </w:p>
          <w:p w14:paraId="6EFCE13B" w14:textId="11743AA6" w:rsidR="001B2ABD" w:rsidRDefault="000D354D" w:rsidP="001B2ABD">
            <w:pPr>
              <w:pStyle w:val="Subtitle"/>
            </w:pPr>
            <w:r>
              <w:rPr>
                <w:spacing w:val="0"/>
                <w:w w:val="100"/>
              </w:rPr>
              <w:t>Student</w:t>
            </w:r>
          </w:p>
        </w:tc>
      </w:tr>
      <w:tr w:rsidR="001B2ABD" w14:paraId="0EE32551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73A919190A394069B0B61CE5224EEFC6"/>
              </w:placeholder>
              <w:temporary/>
              <w:showingPlcHdr/>
              <w15:appearance w15:val="hidden"/>
            </w:sdtPr>
            <w:sdtContent>
              <w:p w14:paraId="615554D3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751F6201" w14:textId="10A37866" w:rsidR="00036450" w:rsidRPr="007F38A0" w:rsidRDefault="000D354D" w:rsidP="000D354D">
            <w:pPr>
              <w:rPr>
                <w:rFonts w:ascii="Aptos Display" w:hAnsi="Aptos Display"/>
                <w:sz w:val="28"/>
                <w:szCs w:val="28"/>
              </w:rPr>
            </w:pPr>
            <w:r w:rsidRPr="007F38A0">
              <w:rPr>
                <w:rFonts w:ascii="Aptos Display" w:hAnsi="Aptos Display"/>
                <w:sz w:val="28"/>
                <w:szCs w:val="28"/>
              </w:rPr>
              <w:t xml:space="preserve">TO Get </w:t>
            </w:r>
            <w:r w:rsidR="007F38A0" w:rsidRPr="007F38A0">
              <w:rPr>
                <w:rFonts w:ascii="Aptos Display" w:hAnsi="Aptos Display"/>
                <w:sz w:val="28"/>
                <w:szCs w:val="28"/>
              </w:rPr>
              <w:t>an opportunity where I can make the best of my potential</w:t>
            </w:r>
          </w:p>
          <w:p w14:paraId="4FFFA3DE" w14:textId="2A663323" w:rsidR="00036450" w:rsidRPr="007F38A0" w:rsidRDefault="007F38A0" w:rsidP="00036450">
            <w:pPr>
              <w:rPr>
                <w:rFonts w:ascii="Aptos Display" w:hAnsi="Aptos Display"/>
                <w:sz w:val="28"/>
                <w:szCs w:val="28"/>
              </w:rPr>
            </w:pPr>
            <w:r w:rsidRPr="007F38A0">
              <w:rPr>
                <w:rFonts w:ascii="Aptos Display" w:hAnsi="Aptos Display"/>
                <w:sz w:val="28"/>
                <w:szCs w:val="28"/>
              </w:rPr>
              <w:t>Contribute to the organization’s growth</w:t>
            </w:r>
          </w:p>
          <w:sdt>
            <w:sdtPr>
              <w:id w:val="-1954003311"/>
              <w:placeholder>
                <w:docPart w:val="AC456F97C3514569A2E24EC818D985EA"/>
              </w:placeholder>
              <w:temporary/>
              <w:showingPlcHdr/>
              <w15:appearance w15:val="hidden"/>
            </w:sdtPr>
            <w:sdtContent>
              <w:p w14:paraId="1D3E5DE2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rPr>
                <w:rFonts w:ascii="Britannic Bold" w:hAnsi="Britannic Bold"/>
              </w:rPr>
              <w:id w:val="1111563247"/>
              <w:placeholder>
                <w:docPart w:val="4DFF5335DBD547619C4351EBE6EFF43D"/>
              </w:placeholder>
              <w:temporary/>
              <w:showingPlcHdr/>
              <w15:appearance w15:val="hidden"/>
            </w:sdtPr>
            <w:sdtContent>
              <w:p w14:paraId="7CA45F98" w14:textId="77777777" w:rsidR="004D3011" w:rsidRPr="007F38A0" w:rsidRDefault="004D3011" w:rsidP="004D3011">
                <w:pPr>
                  <w:rPr>
                    <w:rFonts w:ascii="Britannic Bold" w:hAnsi="Britannic Bold"/>
                  </w:rPr>
                </w:pPr>
                <w:r w:rsidRPr="007F38A0">
                  <w:rPr>
                    <w:rFonts w:ascii="Britannic Bold" w:hAnsi="Britannic Bold"/>
                  </w:rPr>
                  <w:t>PHONE:</w:t>
                </w:r>
              </w:p>
            </w:sdtContent>
          </w:sdt>
          <w:p w14:paraId="1D6B426B" w14:textId="593E7854" w:rsidR="004D3011" w:rsidRDefault="007F38A0" w:rsidP="004D3011">
            <w:pPr>
              <w:rPr>
                <w:rFonts w:ascii="Britannic Bold" w:hAnsi="Britannic Bold"/>
              </w:rPr>
            </w:pPr>
            <w:r w:rsidRPr="007F38A0">
              <w:rPr>
                <w:rFonts w:ascii="Britannic Bold" w:hAnsi="Britannic Bold"/>
              </w:rPr>
              <w:t>9876543210</w:t>
            </w:r>
          </w:p>
          <w:p w14:paraId="74CFC361" w14:textId="77777777" w:rsidR="007F38A0" w:rsidRDefault="007F38A0" w:rsidP="004D3011">
            <w:pPr>
              <w:rPr>
                <w:rFonts w:ascii="Britannic Bold" w:hAnsi="Britannic Bold"/>
              </w:rPr>
            </w:pPr>
          </w:p>
          <w:p w14:paraId="2129E532" w14:textId="754DBE71" w:rsidR="007F38A0" w:rsidRDefault="007F38A0" w:rsidP="004D3011">
            <w:pPr>
              <w:rPr>
                <w:rFonts w:ascii="Britannic Bold" w:hAnsi="Britannic Bold"/>
              </w:rPr>
            </w:pPr>
            <w:r>
              <w:rPr>
                <w:rFonts w:ascii="Britannic Bold" w:hAnsi="Britannic Bold"/>
              </w:rPr>
              <w:t>EMAIL:</w:t>
            </w:r>
          </w:p>
          <w:p w14:paraId="264241A3" w14:textId="1C5F5727" w:rsidR="007F38A0" w:rsidRDefault="00C22A21" w:rsidP="004D3011">
            <w:r>
              <w:rPr>
                <w:rFonts w:ascii="Britannic Bold" w:hAnsi="Britannic Bold"/>
              </w:rPr>
              <w:t>SURYADHANU420@GMAIL.COM</w:t>
            </w:r>
          </w:p>
          <w:sdt>
            <w:sdtPr>
              <w:id w:val="-1444214663"/>
              <w:placeholder>
                <w:docPart w:val="248963A2D2894844A13E73220C7736E9"/>
              </w:placeholder>
              <w:temporary/>
              <w:showingPlcHdr/>
              <w15:appearance w15:val="hidden"/>
            </w:sdtPr>
            <w:sdtContent>
              <w:p w14:paraId="42AD801D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15189FB8" w14:textId="09989E5F" w:rsidR="004D3011" w:rsidRPr="007F38A0" w:rsidRDefault="007F38A0" w:rsidP="004D3011">
            <w:pPr>
              <w:rPr>
                <w:rFonts w:ascii="Arial Black" w:hAnsi="Arial Black"/>
              </w:rPr>
            </w:pPr>
            <w:r w:rsidRPr="007F38A0">
              <w:rPr>
                <w:rFonts w:ascii="Arial Black" w:hAnsi="Arial Black"/>
              </w:rPr>
              <w:t>MEHANDHI DESIGNER</w:t>
            </w:r>
          </w:p>
          <w:p w14:paraId="6CB41EBF" w14:textId="4DBC69FD" w:rsidR="004D3011" w:rsidRPr="007F38A0" w:rsidRDefault="007F38A0" w:rsidP="004D3011">
            <w:pPr>
              <w:rPr>
                <w:rFonts w:ascii="Arial Black" w:hAnsi="Arial Black"/>
              </w:rPr>
            </w:pPr>
            <w:r w:rsidRPr="007F38A0">
              <w:rPr>
                <w:rFonts w:ascii="Arial Black" w:hAnsi="Arial Black"/>
              </w:rPr>
              <w:t>LISTENING MUSIC</w:t>
            </w:r>
          </w:p>
          <w:p w14:paraId="550C7B79" w14:textId="2AD4582C" w:rsidR="004D3011" w:rsidRPr="007F38A0" w:rsidRDefault="007F38A0" w:rsidP="004D3011">
            <w:pPr>
              <w:rPr>
                <w:rFonts w:ascii="Arial Black" w:hAnsi="Arial Black"/>
              </w:rPr>
            </w:pPr>
            <w:r w:rsidRPr="007F38A0">
              <w:rPr>
                <w:rFonts w:ascii="Arial Black" w:hAnsi="Arial Black"/>
              </w:rPr>
              <w:t>READING BOOKS</w:t>
            </w:r>
          </w:p>
          <w:p w14:paraId="5AE9B4FC" w14:textId="001A19BD" w:rsidR="004D3011" w:rsidRPr="004D3011" w:rsidRDefault="007F38A0" w:rsidP="004D3011">
            <w:r w:rsidRPr="007F38A0">
              <w:rPr>
                <w:rFonts w:ascii="Arial Black" w:hAnsi="Arial Black"/>
              </w:rPr>
              <w:t>WATCHING TV</w:t>
            </w:r>
          </w:p>
        </w:tc>
        <w:tc>
          <w:tcPr>
            <w:tcW w:w="720" w:type="dxa"/>
          </w:tcPr>
          <w:p w14:paraId="52D11431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6922F9577E48483EB52A4F60B01C64AB"/>
              </w:placeholder>
              <w:temporary/>
              <w:showingPlcHdr/>
              <w15:appearance w15:val="hidden"/>
            </w:sdtPr>
            <w:sdtContent>
              <w:p w14:paraId="3A00842D" w14:textId="77777777" w:rsidR="001B2ABD" w:rsidRDefault="00E25A26" w:rsidP="00036450">
                <w:pPr>
                  <w:pStyle w:val="Heading2"/>
                </w:pPr>
                <w:r w:rsidRPr="00C22A21">
                  <w:rPr>
                    <w:color w:val="0070C0"/>
                    <w:szCs w:val="22"/>
                  </w:rPr>
                  <w:t>EDUCATION</w:t>
                </w:r>
              </w:p>
            </w:sdtContent>
          </w:sdt>
          <w:p w14:paraId="40DB8D29" w14:textId="78F6C925" w:rsidR="00036450" w:rsidRDefault="00C22A21" w:rsidP="00B359E4">
            <w:pPr>
              <w:pStyle w:val="Heading4"/>
              <w:rPr>
                <w:sz w:val="22"/>
              </w:rPr>
            </w:pPr>
            <w:r w:rsidRPr="00C22A21">
              <w:rPr>
                <w:sz w:val="22"/>
              </w:rPr>
              <w:t>B.SC I</w:t>
            </w:r>
            <w:r>
              <w:rPr>
                <w:sz w:val="22"/>
              </w:rPr>
              <w:t>nformation technology</w:t>
            </w:r>
          </w:p>
          <w:p w14:paraId="50B6296A" w14:textId="2EDD3414" w:rsidR="00C22A21" w:rsidRDefault="00C22A21" w:rsidP="00C22A21">
            <w:r>
              <w:t>2021-2024</w:t>
            </w:r>
          </w:p>
          <w:p w14:paraId="2FAA9709" w14:textId="27313608" w:rsidR="00C22A21" w:rsidRDefault="00C22A21" w:rsidP="00C22A21">
            <w:r>
              <w:t>Seethalakshmi Achi college for women</w:t>
            </w:r>
          </w:p>
          <w:p w14:paraId="64D5E960" w14:textId="01BCB246" w:rsidR="00C22A21" w:rsidRDefault="00C22A21" w:rsidP="00C22A21">
            <w:r>
              <w:t>Pallathur</w:t>
            </w:r>
          </w:p>
          <w:p w14:paraId="20908283" w14:textId="77777777" w:rsidR="00C22A21" w:rsidRDefault="00C22A21" w:rsidP="00C22A21"/>
          <w:p w14:paraId="5F47DCB4" w14:textId="355685BE" w:rsidR="00C22A21" w:rsidRDefault="00C22A21" w:rsidP="00C22A21">
            <w:r>
              <w:t>GOVT.HR SEC SCHOOL</w:t>
            </w:r>
          </w:p>
          <w:p w14:paraId="15A79C0A" w14:textId="2862E10B" w:rsidR="00C22A21" w:rsidRDefault="00C22A21" w:rsidP="00C22A21">
            <w:r>
              <w:t>Muthuppattanam</w:t>
            </w:r>
          </w:p>
          <w:p w14:paraId="282DB065" w14:textId="0D4C1E27" w:rsidR="00C22A21" w:rsidRPr="00C22A21" w:rsidRDefault="00C22A21" w:rsidP="00C22A21">
            <w:r>
              <w:t>karaikudi</w:t>
            </w:r>
          </w:p>
          <w:p w14:paraId="074D958D" w14:textId="6B6E5454" w:rsidR="00036450" w:rsidRDefault="000D354D" w:rsidP="00036450">
            <w:pPr>
              <w:pStyle w:val="Heading2"/>
              <w:rPr>
                <w:color w:val="0070C0"/>
              </w:rPr>
            </w:pPr>
            <w:r w:rsidRPr="00C22A21">
              <w:rPr>
                <w:color w:val="0070C0"/>
              </w:rPr>
              <w:t>LANGUAGE</w:t>
            </w:r>
          </w:p>
          <w:p w14:paraId="70FA9A9C" w14:textId="13BBDF9A" w:rsidR="00DE444F" w:rsidRPr="00DE444F" w:rsidRDefault="00DE444F" w:rsidP="00DE444F">
            <w:pPr>
              <w:rPr>
                <w:rFonts w:ascii="Arial Rounded MT Bold" w:hAnsi="Arial Rounded MT Bold"/>
              </w:rPr>
            </w:pPr>
            <w:r w:rsidRPr="00DE444F">
              <w:rPr>
                <w:rFonts w:ascii="Arial Rounded MT Bold" w:hAnsi="Arial Rounded MT Bold"/>
              </w:rPr>
              <w:t>English</w:t>
            </w:r>
          </w:p>
          <w:p w14:paraId="5B01D4F0" w14:textId="582831AC" w:rsidR="00DE444F" w:rsidRPr="00DE444F" w:rsidRDefault="00DE444F" w:rsidP="00DE444F">
            <w:pPr>
              <w:rPr>
                <w:rFonts w:ascii="Arial Rounded MT Bold" w:hAnsi="Arial Rounded MT Bold"/>
              </w:rPr>
            </w:pPr>
            <w:r w:rsidRPr="00DE444F">
              <w:rPr>
                <w:rFonts w:ascii="Arial Rounded MT Bold" w:hAnsi="Arial Rounded MT Bold"/>
              </w:rPr>
              <w:t>Hindi</w:t>
            </w:r>
          </w:p>
          <w:p w14:paraId="61F19FC2" w14:textId="29547B87" w:rsidR="00036450" w:rsidRPr="00DE444F" w:rsidRDefault="00DE444F" w:rsidP="00036450">
            <w:pPr>
              <w:rPr>
                <w:rFonts w:ascii="Arial Rounded MT Bold" w:hAnsi="Arial Rounded MT Bold"/>
              </w:rPr>
            </w:pPr>
            <w:r w:rsidRPr="00DE444F">
              <w:rPr>
                <w:rFonts w:ascii="Arial Rounded MT Bold" w:hAnsi="Arial Rounded MT Bold"/>
              </w:rPr>
              <w:t>Malayalam</w:t>
            </w:r>
          </w:p>
          <w:p w14:paraId="0D8AB457" w14:textId="77777777" w:rsidR="004D3011" w:rsidRDefault="004D3011" w:rsidP="00036450"/>
          <w:sdt>
            <w:sdtPr>
              <w:id w:val="1669594239"/>
              <w:placeholder>
                <w:docPart w:val="8F2D1C15EF9A428EBC41A08F13AF918E"/>
              </w:placeholder>
              <w:temporary/>
              <w:showingPlcHdr/>
              <w15:appearance w15:val="hidden"/>
            </w:sdtPr>
            <w:sdtContent>
              <w:p w14:paraId="13AF8B15" w14:textId="77777777" w:rsidR="00036450" w:rsidRDefault="00180329" w:rsidP="00036450">
                <w:pPr>
                  <w:pStyle w:val="Heading2"/>
                </w:pPr>
                <w:r w:rsidRPr="00C22A21">
                  <w:rPr>
                    <w:rStyle w:val="Heading2Char"/>
                    <w:b/>
                    <w:bCs/>
                    <w:caps/>
                    <w:color w:val="0070C0"/>
                  </w:rPr>
                  <w:t>SKILLS</w:t>
                </w:r>
              </w:p>
            </w:sdtContent>
          </w:sdt>
          <w:p w14:paraId="60C7DB7B" w14:textId="0D03B099" w:rsidR="00036450" w:rsidRDefault="00DE444F" w:rsidP="004D3011">
            <w:pPr>
              <w:rPr>
                <w:rFonts w:ascii="Arial Black" w:hAnsi="Arial Black"/>
                <w:noProof/>
                <w:color w:val="000000" w:themeColor="text1"/>
              </w:rPr>
            </w:pPr>
            <w:r>
              <w:rPr>
                <w:rFonts w:ascii="Arial Black" w:hAnsi="Arial Black"/>
                <w:noProof/>
                <w:color w:val="000000" w:themeColor="text1"/>
              </w:rPr>
              <w:t>Java</w:t>
            </w:r>
          </w:p>
          <w:p w14:paraId="63C2658E" w14:textId="3B7E870E" w:rsidR="00DE444F" w:rsidRDefault="00DE444F" w:rsidP="004D3011">
            <w:pPr>
              <w:rPr>
                <w:rFonts w:ascii="Arial Black" w:hAnsi="Arial Black"/>
                <w:noProof/>
                <w:color w:val="000000" w:themeColor="text1"/>
              </w:rPr>
            </w:pPr>
            <w:r>
              <w:rPr>
                <w:rFonts w:ascii="Arial Black" w:hAnsi="Arial Black"/>
                <w:noProof/>
                <w:color w:val="000000" w:themeColor="text1"/>
              </w:rPr>
              <w:t>Python</w:t>
            </w:r>
          </w:p>
          <w:p w14:paraId="50776178" w14:textId="25420808" w:rsidR="00DE444F" w:rsidRPr="00DE444F" w:rsidRDefault="00DE444F" w:rsidP="004D3011">
            <w:pPr>
              <w:rPr>
                <w:rFonts w:ascii="Arial Black" w:hAnsi="Arial Black"/>
                <w:color w:val="FFFFFF" w:themeColor="background1"/>
              </w:rPr>
            </w:pPr>
            <w:r>
              <w:rPr>
                <w:rFonts w:ascii="Arial Black" w:hAnsi="Arial Black"/>
                <w:noProof/>
                <w:color w:val="000000" w:themeColor="text1"/>
              </w:rPr>
              <w:t>Software  developer</w:t>
            </w:r>
          </w:p>
        </w:tc>
      </w:tr>
    </w:tbl>
    <w:p w14:paraId="3B1B5D68" w14:textId="77777777" w:rsidR="00000000" w:rsidRDefault="00000000" w:rsidP="000C45FF">
      <w:pPr>
        <w:tabs>
          <w:tab w:val="left" w:pos="990"/>
        </w:tabs>
      </w:pPr>
    </w:p>
    <w:sectPr w:rsidR="0043117B" w:rsidSect="000C45FF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CA2B1" w14:textId="77777777" w:rsidR="00D30A96" w:rsidRDefault="00D30A96" w:rsidP="000C45FF">
      <w:r>
        <w:separator/>
      </w:r>
    </w:p>
  </w:endnote>
  <w:endnote w:type="continuationSeparator" w:id="0">
    <w:p w14:paraId="201E4FF0" w14:textId="77777777" w:rsidR="00D30A96" w:rsidRDefault="00D30A96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B8D05" w14:textId="77777777" w:rsidR="00D30A96" w:rsidRDefault="00D30A96" w:rsidP="000C45FF">
      <w:r>
        <w:separator/>
      </w:r>
    </w:p>
  </w:footnote>
  <w:footnote w:type="continuationSeparator" w:id="0">
    <w:p w14:paraId="7381427E" w14:textId="77777777" w:rsidR="00D30A96" w:rsidRDefault="00D30A96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7FB8A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9378234" wp14:editId="018AC96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54D"/>
    <w:rsid w:val="00036450"/>
    <w:rsid w:val="00094499"/>
    <w:rsid w:val="000C45FF"/>
    <w:rsid w:val="000D354D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64C9F"/>
    <w:rsid w:val="007775E1"/>
    <w:rsid w:val="007867A0"/>
    <w:rsid w:val="007927F5"/>
    <w:rsid w:val="007F38A0"/>
    <w:rsid w:val="00802CA0"/>
    <w:rsid w:val="009260CD"/>
    <w:rsid w:val="00940A66"/>
    <w:rsid w:val="00952C25"/>
    <w:rsid w:val="00A2118D"/>
    <w:rsid w:val="00AD0A50"/>
    <w:rsid w:val="00AD76E2"/>
    <w:rsid w:val="00B20152"/>
    <w:rsid w:val="00B359E4"/>
    <w:rsid w:val="00B57D98"/>
    <w:rsid w:val="00B70850"/>
    <w:rsid w:val="00C066B6"/>
    <w:rsid w:val="00C22A21"/>
    <w:rsid w:val="00C37BA1"/>
    <w:rsid w:val="00C4674C"/>
    <w:rsid w:val="00C506CF"/>
    <w:rsid w:val="00C72BED"/>
    <w:rsid w:val="00C9578B"/>
    <w:rsid w:val="00CB0055"/>
    <w:rsid w:val="00D2522B"/>
    <w:rsid w:val="00D30A96"/>
    <w:rsid w:val="00D422DE"/>
    <w:rsid w:val="00D5459D"/>
    <w:rsid w:val="00DA1F4D"/>
    <w:rsid w:val="00DD172A"/>
    <w:rsid w:val="00DE444F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6E99D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c15\AppData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3A919190A394069B0B61CE5224EEF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8ACA35-DEF8-41D6-A100-AABAF0211228}"/>
      </w:docPartPr>
      <w:docPartBody>
        <w:p w:rsidR="00000000" w:rsidRDefault="00000000">
          <w:pPr>
            <w:pStyle w:val="73A919190A394069B0B61CE5224EEFC6"/>
          </w:pPr>
          <w:r w:rsidRPr="00D5459D">
            <w:t>Profile</w:t>
          </w:r>
        </w:p>
      </w:docPartBody>
    </w:docPart>
    <w:docPart>
      <w:docPartPr>
        <w:name w:val="AC456F97C3514569A2E24EC818D985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B580BD-91CD-4787-85B4-4B67B9880942}"/>
      </w:docPartPr>
      <w:docPartBody>
        <w:p w:rsidR="00000000" w:rsidRDefault="00000000">
          <w:pPr>
            <w:pStyle w:val="AC456F97C3514569A2E24EC818D985EA"/>
          </w:pPr>
          <w:r w:rsidRPr="00CB0055">
            <w:t>Contact</w:t>
          </w:r>
        </w:p>
      </w:docPartBody>
    </w:docPart>
    <w:docPart>
      <w:docPartPr>
        <w:name w:val="4DFF5335DBD547619C4351EBE6EFF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65394E-D111-4CF9-A41D-A68F80EB4F10}"/>
      </w:docPartPr>
      <w:docPartBody>
        <w:p w:rsidR="00000000" w:rsidRDefault="00000000">
          <w:pPr>
            <w:pStyle w:val="4DFF5335DBD547619C4351EBE6EFF43D"/>
          </w:pPr>
          <w:r w:rsidRPr="004D3011">
            <w:t>PHONE:</w:t>
          </w:r>
        </w:p>
      </w:docPartBody>
    </w:docPart>
    <w:docPart>
      <w:docPartPr>
        <w:name w:val="248963A2D2894844A13E73220C773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8E2919-9BD6-4B43-819D-3F5008D7A2E0}"/>
      </w:docPartPr>
      <w:docPartBody>
        <w:p w:rsidR="00000000" w:rsidRDefault="00000000">
          <w:pPr>
            <w:pStyle w:val="248963A2D2894844A13E73220C7736E9"/>
          </w:pPr>
          <w:r w:rsidRPr="00CB0055">
            <w:t>Hobbies</w:t>
          </w:r>
        </w:p>
      </w:docPartBody>
    </w:docPart>
    <w:docPart>
      <w:docPartPr>
        <w:name w:val="6922F9577E48483EB52A4F60B01C64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08912-A153-4F1D-9F87-F455AEC2386A}"/>
      </w:docPartPr>
      <w:docPartBody>
        <w:p w:rsidR="00000000" w:rsidRDefault="00000000">
          <w:pPr>
            <w:pStyle w:val="6922F9577E48483EB52A4F60B01C64AB"/>
          </w:pPr>
          <w:r w:rsidRPr="00036450">
            <w:t>EDUCATION</w:t>
          </w:r>
        </w:p>
      </w:docPartBody>
    </w:docPart>
    <w:docPart>
      <w:docPartPr>
        <w:name w:val="8F2D1C15EF9A428EBC41A08F13AF91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3CF9C4-E9EF-4B30-A673-FE49E52ED8D9}"/>
      </w:docPartPr>
      <w:docPartBody>
        <w:p w:rsidR="00000000" w:rsidRDefault="00000000">
          <w:pPr>
            <w:pStyle w:val="8F2D1C15EF9A428EBC41A08F13AF918E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145"/>
    <w:rsid w:val="00EC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0F78934A41424FBBF4084C7F87F9DF">
    <w:name w:val="AA0F78934A41424FBBF4084C7F87F9DF"/>
  </w:style>
  <w:style w:type="paragraph" w:customStyle="1" w:styleId="146F32574FA14DDE898C213A5165E18F">
    <w:name w:val="146F32574FA14DDE898C213A5165E18F"/>
  </w:style>
  <w:style w:type="paragraph" w:customStyle="1" w:styleId="73A919190A394069B0B61CE5224EEFC6">
    <w:name w:val="73A919190A394069B0B61CE5224EEFC6"/>
  </w:style>
  <w:style w:type="paragraph" w:customStyle="1" w:styleId="CACC9F2612754A75A415A3DF8DBEB6C4">
    <w:name w:val="CACC9F2612754A75A415A3DF8DBEB6C4"/>
  </w:style>
  <w:style w:type="paragraph" w:customStyle="1" w:styleId="AC456F97C3514569A2E24EC818D985EA">
    <w:name w:val="AC456F97C3514569A2E24EC818D985EA"/>
  </w:style>
  <w:style w:type="paragraph" w:customStyle="1" w:styleId="4DFF5335DBD547619C4351EBE6EFF43D">
    <w:name w:val="4DFF5335DBD547619C4351EBE6EFF43D"/>
  </w:style>
  <w:style w:type="paragraph" w:customStyle="1" w:styleId="9A1D12B9DDC64C95BEE1DB02C630A8AE">
    <w:name w:val="9A1D12B9DDC64C95BEE1DB02C630A8AE"/>
  </w:style>
  <w:style w:type="paragraph" w:customStyle="1" w:styleId="47616FB111514A869C8A4E2786B61986">
    <w:name w:val="47616FB111514A869C8A4E2786B61986"/>
  </w:style>
  <w:style w:type="paragraph" w:customStyle="1" w:styleId="FD112AD983054AA19B31E6FF41BD986D">
    <w:name w:val="FD112AD983054AA19B31E6FF41BD986D"/>
  </w:style>
  <w:style w:type="paragraph" w:customStyle="1" w:styleId="7C57A9E8548049B88071FA969B5EC730">
    <w:name w:val="7C57A9E8548049B88071FA969B5EC730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8F5052CA82B34DF4B5BBF64B98EF9CF7">
    <w:name w:val="8F5052CA82B34DF4B5BBF64B98EF9CF7"/>
  </w:style>
  <w:style w:type="paragraph" w:customStyle="1" w:styleId="248963A2D2894844A13E73220C7736E9">
    <w:name w:val="248963A2D2894844A13E73220C7736E9"/>
  </w:style>
  <w:style w:type="paragraph" w:customStyle="1" w:styleId="7CFBF0EB0ED545F38575E860301956FD">
    <w:name w:val="7CFBF0EB0ED545F38575E860301956FD"/>
  </w:style>
  <w:style w:type="paragraph" w:customStyle="1" w:styleId="714D6EDC1BEA421E8896CF1C27E9F56B">
    <w:name w:val="714D6EDC1BEA421E8896CF1C27E9F56B"/>
  </w:style>
  <w:style w:type="paragraph" w:customStyle="1" w:styleId="21DD78D639CD44CDADF67383206C6CAB">
    <w:name w:val="21DD78D639CD44CDADF67383206C6CAB"/>
  </w:style>
  <w:style w:type="paragraph" w:customStyle="1" w:styleId="E469F6BFFDAB47FFBCFC238E8016782B">
    <w:name w:val="E469F6BFFDAB47FFBCFC238E8016782B"/>
  </w:style>
  <w:style w:type="paragraph" w:customStyle="1" w:styleId="6922F9577E48483EB52A4F60B01C64AB">
    <w:name w:val="6922F9577E48483EB52A4F60B01C64AB"/>
  </w:style>
  <w:style w:type="paragraph" w:customStyle="1" w:styleId="5CFB20A19D474179A1115B369CCF444E">
    <w:name w:val="5CFB20A19D474179A1115B369CCF444E"/>
  </w:style>
  <w:style w:type="paragraph" w:customStyle="1" w:styleId="DB0A9A059BF44B0BAF46D7E7AFD1C43E">
    <w:name w:val="DB0A9A059BF44B0BAF46D7E7AFD1C43E"/>
  </w:style>
  <w:style w:type="paragraph" w:customStyle="1" w:styleId="E1985058738A4F77B36F72A451BE59A1">
    <w:name w:val="E1985058738A4F77B36F72A451BE59A1"/>
  </w:style>
  <w:style w:type="paragraph" w:customStyle="1" w:styleId="20D725A3D0BA42EFBE658D40ADDC5C9F">
    <w:name w:val="20D725A3D0BA42EFBE658D40ADDC5C9F"/>
  </w:style>
  <w:style w:type="paragraph" w:customStyle="1" w:styleId="CA284DCE533E466ABA29B8BAE36F6C5D">
    <w:name w:val="CA284DCE533E466ABA29B8BAE36F6C5D"/>
  </w:style>
  <w:style w:type="paragraph" w:customStyle="1" w:styleId="0EF5DC7678A840F891BE690FED3017BD">
    <w:name w:val="0EF5DC7678A840F891BE690FED3017BD"/>
  </w:style>
  <w:style w:type="paragraph" w:customStyle="1" w:styleId="130A0BC208BF4048819C550B72293CAB">
    <w:name w:val="130A0BC208BF4048819C550B72293CAB"/>
  </w:style>
  <w:style w:type="paragraph" w:customStyle="1" w:styleId="41E693725DB0443DA1AAF5B455E97EE2">
    <w:name w:val="41E693725DB0443DA1AAF5B455E97EE2"/>
  </w:style>
  <w:style w:type="paragraph" w:customStyle="1" w:styleId="99E29D8E336C4C859537B90BD177CFBA">
    <w:name w:val="99E29D8E336C4C859537B90BD177CFBA"/>
  </w:style>
  <w:style w:type="paragraph" w:customStyle="1" w:styleId="74B919E5B29A4A60A7874A7470F657F2">
    <w:name w:val="74B919E5B29A4A60A7874A7470F657F2"/>
  </w:style>
  <w:style w:type="paragraph" w:customStyle="1" w:styleId="FB01D221FAB64381B449FBC5CCE40702">
    <w:name w:val="FB01D221FAB64381B449FBC5CCE40702"/>
  </w:style>
  <w:style w:type="paragraph" w:customStyle="1" w:styleId="6821D6DC000F4C449BFAFCE300B2A0A0">
    <w:name w:val="6821D6DC000F4C449BFAFCE300B2A0A0"/>
  </w:style>
  <w:style w:type="paragraph" w:customStyle="1" w:styleId="85C640A23AAE47DDB08A5DE1CB5A5BC6">
    <w:name w:val="85C640A23AAE47DDB08A5DE1CB5A5BC6"/>
  </w:style>
  <w:style w:type="paragraph" w:customStyle="1" w:styleId="1DC4F2A7360E4A2586E8F09EC8212BE7">
    <w:name w:val="1DC4F2A7360E4A2586E8F09EC8212BE7"/>
  </w:style>
  <w:style w:type="paragraph" w:customStyle="1" w:styleId="7D82152F961B4D8D8B6E9B13F213284E">
    <w:name w:val="7D82152F961B4D8D8B6E9B13F213284E"/>
  </w:style>
  <w:style w:type="paragraph" w:customStyle="1" w:styleId="F4803DD1C5534B32AF3D32AFD62CA612">
    <w:name w:val="F4803DD1C5534B32AF3D32AFD62CA612"/>
  </w:style>
  <w:style w:type="paragraph" w:customStyle="1" w:styleId="A8EBE40E3C094FDFB23A00FE3D098D52">
    <w:name w:val="A8EBE40E3C094FDFB23A00FE3D098D52"/>
  </w:style>
  <w:style w:type="paragraph" w:customStyle="1" w:styleId="553F819A38D344C4BEC3815C8422EC73">
    <w:name w:val="553F819A38D344C4BEC3815C8422EC73"/>
  </w:style>
  <w:style w:type="paragraph" w:customStyle="1" w:styleId="7A1BD7EE13654E65BCFDC2B6D7B10B31">
    <w:name w:val="7A1BD7EE13654E65BCFDC2B6D7B10B31"/>
  </w:style>
  <w:style w:type="paragraph" w:customStyle="1" w:styleId="3AC3CDB821384C8C8EA59DBC71030DD0">
    <w:name w:val="3AC3CDB821384C8C8EA59DBC71030DD0"/>
  </w:style>
  <w:style w:type="paragraph" w:customStyle="1" w:styleId="3C5F2914C8204C60B1A3C2684C7F6DEB">
    <w:name w:val="3C5F2914C8204C60B1A3C2684C7F6DEB"/>
  </w:style>
  <w:style w:type="paragraph" w:customStyle="1" w:styleId="BD831BB446614D9BB9FE5386AD142059">
    <w:name w:val="BD831BB446614D9BB9FE5386AD142059"/>
  </w:style>
  <w:style w:type="paragraph" w:customStyle="1" w:styleId="3339D29E68BD4702A4D5952D5384AF72">
    <w:name w:val="3339D29E68BD4702A4D5952D5384AF72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eastAsia="ja-JP"/>
      <w14:ligatures w14:val="none"/>
    </w:rPr>
  </w:style>
  <w:style w:type="paragraph" w:customStyle="1" w:styleId="8F2D1C15EF9A428EBC41A08F13AF918E">
    <w:name w:val="8F2D1C15EF9A428EBC41A08F13AF91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</Template>
  <TotalTime>0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2023-10-19T05:01:00Z</dcterms:created>
  <dcterms:modified xsi:type="dcterms:W3CDTF">2023-10-19T05:37:00Z</dcterms:modified>
</cp:coreProperties>
</file>